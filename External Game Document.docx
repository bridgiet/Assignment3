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224DD7" w:rsidP="00224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Poka Gamers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650E9B" w:rsidP="00224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Firing Trainer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224DD7" w:rsidP="00224DD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9776" behindDoc="0" locked="0" layoutInCell="1" allowOverlap="1" wp14:anchorId="6E268482" wp14:editId="56B6658A">
                          <wp:simplePos x="0" y="0"/>
                          <wp:positionH relativeFrom="column">
                            <wp:posOffset>1414780</wp:posOffset>
                          </wp:positionH>
                          <wp:positionV relativeFrom="paragraph">
                            <wp:posOffset>-2181860</wp:posOffset>
                          </wp:positionV>
                          <wp:extent cx="3455670" cy="1547495"/>
                          <wp:effectExtent l="0" t="0" r="0" b="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455670" cy="1547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0526E" w:rsidRDefault="0000526E" w:rsidP="00224DD7">
                                      <w:pPr>
                                        <w:ind w:left="-142" w:right="-39" w:hanging="142"/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047CB71C" wp14:editId="3F896764">
                                            <wp:extent cx="2880000" cy="871028"/>
                                            <wp:effectExtent l="152400" t="152400" r="358775" b="36766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okaGamers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80000" cy="871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292100" dist="139700" dir="2700000" algn="tl" rotWithShape="0">
                                                        <a:srgbClr val="333333">
                                                          <a:alpha val="65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26848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11.4pt;margin-top:-171.8pt;width:272.1pt;height:12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" filled="f" stroked="f">
                          <v:textbox>
                            <w:txbxContent>
                              <w:p w:rsidR="0000526E" w:rsidRDefault="0000526E" w:rsidP="00224DD7">
                                <w:pPr>
                                  <w:ind w:left="-142" w:right="-39" w:hanging="142"/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047CB71C" wp14:editId="3F896764">
                                      <wp:extent cx="2880000" cy="871028"/>
                                      <wp:effectExtent l="152400" t="152400" r="358775" b="36766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okaGamers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80000" cy="871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292100" dist="139700" dir="2700000" algn="tl" rotWithShape="0">
                                                  <a:srgbClr val="333333">
                                                    <a:alpha val="65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C006D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3D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224DD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224DD7">
                  <w:t>2016 by Poka Gamers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224DD7" w:rsidP="00224DD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Bridgiet Dhivya Joseph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AC00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224DD7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979174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42F3" w:rsidRDefault="005642F3">
          <w:pPr>
            <w:pStyle w:val="TOCHeading"/>
          </w:pPr>
          <w:r>
            <w:t>Table of Contents</w:t>
          </w:r>
        </w:p>
        <w:p w:rsidR="00720A58" w:rsidRDefault="005642F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52276" w:history="1">
            <w:r w:rsidR="00720A58" w:rsidRPr="00E36FC9">
              <w:rPr>
                <w:rStyle w:val="Hyperlink"/>
                <w:noProof/>
              </w:rPr>
              <w:t>Version History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_Toc444552276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3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77" w:history="1">
            <w:r w:rsidR="00720A58" w:rsidRPr="00E36FC9">
              <w:rPr>
                <w:rStyle w:val="Hyperlink"/>
                <w:noProof/>
              </w:rPr>
              <w:t>Game Overview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_Toc444552277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4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78" w:history="1">
            <w:r w:rsidR="00720A58" w:rsidRPr="00E36FC9">
              <w:rPr>
                <w:rStyle w:val="Hyperlink"/>
                <w:noProof/>
              </w:rPr>
              <w:t>Game Play Mechanics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_Toc444552278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4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79" w:history="1">
            <w:r w:rsidR="00720A58" w:rsidRPr="00E36FC9">
              <w:rPr>
                <w:rStyle w:val="Hyperlink"/>
                <w:noProof/>
              </w:rPr>
              <w:t>Camera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_Toc444552279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4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0" w:history="1">
            <w:r w:rsidR="00720A58" w:rsidRPr="00E36FC9">
              <w:rPr>
                <w:rStyle w:val="Hyperlink"/>
                <w:noProof/>
              </w:rPr>
              <w:t>Controls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_Toc444552280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4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1" w:history="1">
            <w:r w:rsidR="00720A58" w:rsidRPr="00E36FC9">
              <w:rPr>
                <w:rStyle w:val="Hyperlink"/>
                <w:noProof/>
              </w:rPr>
              <w:t>Saving and Loading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_Toc444552281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4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2" w:history="1">
            <w:r w:rsidR="00720A58" w:rsidRPr="00E36FC9">
              <w:rPr>
                <w:rStyle w:val="Hyperlink"/>
                <w:noProof/>
              </w:rPr>
              <w:t>Interface Sketch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_Toc444552282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5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3" w:history="1">
            <w:r w:rsidR="00720A58" w:rsidRPr="00E36FC9">
              <w:rPr>
                <w:rStyle w:val="Hyperlink"/>
                <w:noProof/>
              </w:rPr>
              <w:t>Menu and Screen Descriptions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_Toc444552283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6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4" w:history="1">
            <w:r w:rsidR="00720A58" w:rsidRPr="00E36FC9">
              <w:rPr>
                <w:rStyle w:val="Hyperlink"/>
                <w:noProof/>
              </w:rPr>
              <w:t>Game World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_Toc444552284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7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5" w:history="1">
            <w:r w:rsidR="00720A58" w:rsidRPr="00E36FC9">
              <w:rPr>
                <w:rStyle w:val="Hyperlink"/>
                <w:noProof/>
              </w:rPr>
              <w:t>Levels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_Toc444552285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7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6" w:history="1">
            <w:r w:rsidR="00720A58" w:rsidRPr="00E36FC9">
              <w:rPr>
                <w:rStyle w:val="Hyperlink"/>
                <w:noProof/>
              </w:rPr>
              <w:t>Characters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_Toc444552286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7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7" w:history="1">
            <w:r w:rsidR="00720A58" w:rsidRPr="00E36FC9">
              <w:rPr>
                <w:rStyle w:val="Hyperlink"/>
                <w:noProof/>
              </w:rPr>
              <w:t>Enemies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_Toc444552287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7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8" w:history="1">
            <w:r w:rsidR="00720A58" w:rsidRPr="00E36FC9">
              <w:rPr>
                <w:rStyle w:val="Hyperlink"/>
                <w:noProof/>
              </w:rPr>
              <w:t>Items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_Toc444552288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8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89" w:history="1">
            <w:r w:rsidR="00720A58" w:rsidRPr="00E36FC9">
              <w:rPr>
                <w:rStyle w:val="Hyperlink"/>
                <w:noProof/>
              </w:rPr>
              <w:t>Script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_Toc444552289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8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90" w:history="1">
            <w:r w:rsidR="00720A58" w:rsidRPr="00E36FC9">
              <w:rPr>
                <w:rStyle w:val="Hyperlink"/>
                <w:noProof/>
              </w:rPr>
              <w:t>Scoring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_Toc444552290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8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91" w:history="1">
            <w:r w:rsidR="00720A58" w:rsidRPr="00E36FC9">
              <w:rPr>
                <w:rStyle w:val="Hyperlink"/>
                <w:noProof/>
              </w:rPr>
              <w:t>Sound Index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_Toc444552291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9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92" w:history="1">
            <w:r w:rsidR="00720A58" w:rsidRPr="00E36FC9">
              <w:rPr>
                <w:rStyle w:val="Hyperlink"/>
                <w:noProof/>
              </w:rPr>
              <w:t>Art / Multimedia Index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_Toc444552292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10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720A58" w:rsidRDefault="000C61B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4552293" w:history="1">
            <w:r w:rsidR="00720A58" w:rsidRPr="00E36FC9">
              <w:rPr>
                <w:rStyle w:val="Hyperlink"/>
                <w:noProof/>
              </w:rPr>
              <w:t>Future Features</w:t>
            </w:r>
            <w:r w:rsidR="00720A58">
              <w:rPr>
                <w:noProof/>
                <w:webHidden/>
              </w:rPr>
              <w:tab/>
            </w:r>
            <w:r w:rsidR="00720A58">
              <w:rPr>
                <w:noProof/>
                <w:webHidden/>
              </w:rPr>
              <w:fldChar w:fldCharType="begin"/>
            </w:r>
            <w:r w:rsidR="00720A58">
              <w:rPr>
                <w:noProof/>
                <w:webHidden/>
              </w:rPr>
              <w:instrText xml:space="preserve"> PAGEREF _Toc444552293 \h </w:instrText>
            </w:r>
            <w:r w:rsidR="00720A58">
              <w:rPr>
                <w:noProof/>
                <w:webHidden/>
              </w:rPr>
            </w:r>
            <w:r w:rsidR="00720A58">
              <w:rPr>
                <w:noProof/>
                <w:webHidden/>
              </w:rPr>
              <w:fldChar w:fldCharType="separate"/>
            </w:r>
            <w:r w:rsidR="00720A58">
              <w:rPr>
                <w:noProof/>
                <w:webHidden/>
              </w:rPr>
              <w:t>11</w:t>
            </w:r>
            <w:r w:rsidR="00720A58"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0526E" w:rsidRDefault="009A4D42" w:rsidP="005642F3">
      <w:pPr>
        <w:pStyle w:val="Heading1"/>
      </w:pPr>
      <w:bookmarkStart w:id="0" w:name="_Toc444552276"/>
      <w:r>
        <w:lastRenderedPageBreak/>
        <w:t>Version History</w:t>
      </w:r>
      <w:bookmarkEnd w:id="0"/>
    </w:p>
    <w:p w:rsidR="008C6B2D" w:rsidRDefault="008B6D6F" w:rsidP="00ED5707">
      <w:pPr>
        <w:rPr>
          <w:sz w:val="24"/>
          <w:szCs w:val="24"/>
        </w:rPr>
      </w:pPr>
      <w:r>
        <w:rPr>
          <w:sz w:val="24"/>
          <w:szCs w:val="24"/>
        </w:rPr>
        <w:t xml:space="preserve">This is the version 1 of this game. </w:t>
      </w:r>
      <w:r w:rsidR="009A4D42">
        <w:rPr>
          <w:sz w:val="24"/>
          <w:szCs w:val="24"/>
        </w:rPr>
        <w:br w:type="page"/>
      </w:r>
    </w:p>
    <w:p w:rsidR="00BF4089" w:rsidRDefault="009F6693" w:rsidP="00ED5707">
      <w:pPr>
        <w:pStyle w:val="Heading1"/>
      </w:pPr>
      <w:bookmarkStart w:id="1" w:name="_Toc444552277"/>
      <w:r w:rsidRPr="008C6B2D">
        <w:lastRenderedPageBreak/>
        <w:t>Game Overview</w:t>
      </w:r>
      <w:bookmarkEnd w:id="1"/>
      <w:r w:rsidR="00BF4089">
        <w:t xml:space="preserve"> </w:t>
      </w:r>
    </w:p>
    <w:p w:rsidR="00686D09" w:rsidRDefault="00650E9B" w:rsidP="005C3C4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M16 Rifel</w:t>
      </w:r>
      <w:r w:rsidR="005C3C41">
        <w:rPr>
          <w:i/>
          <w:sz w:val="24"/>
          <w:szCs w:val="24"/>
        </w:rPr>
        <w:t xml:space="preserve"> is the play</w:t>
      </w:r>
      <w:r w:rsidR="00AC006D">
        <w:rPr>
          <w:i/>
          <w:sz w:val="24"/>
          <w:szCs w:val="24"/>
        </w:rPr>
        <w:t xml:space="preserve">er. </w:t>
      </w:r>
      <w:r>
        <w:rPr>
          <w:i/>
          <w:sz w:val="24"/>
          <w:szCs w:val="24"/>
        </w:rPr>
        <w:t>The goal of the game is to shoot all the targets and maintaining the lives before the timer ends.</w:t>
      </w:r>
    </w:p>
    <w:p w:rsidR="00720A58" w:rsidRPr="005C3C41" w:rsidRDefault="00720A58" w:rsidP="005C3C41">
      <w:pPr>
        <w:pStyle w:val="ListParagraph"/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2" w:name="_Toc444552278"/>
      <w:r w:rsidRPr="008C6B2D">
        <w:t>Game Play Mechanics</w:t>
      </w:r>
      <w:bookmarkEnd w:id="2"/>
    </w:p>
    <w:p w:rsidR="008B6D6F" w:rsidRDefault="008B6D6F" w:rsidP="008B6D6F">
      <w:pPr>
        <w:ind w:left="709"/>
        <w:rPr>
          <w:i/>
          <w:sz w:val="24"/>
        </w:rPr>
      </w:pPr>
      <w:r>
        <w:tab/>
      </w:r>
      <w:r w:rsidR="00650E9B">
        <w:rPr>
          <w:i/>
          <w:sz w:val="24"/>
        </w:rPr>
        <w:t>If the player falls down from the plane, he looses his life. By shooting on the targets he gains 100 points. On timer end the game is ended.</w:t>
      </w:r>
    </w:p>
    <w:p w:rsidR="00720A58" w:rsidRPr="008B6D6F" w:rsidRDefault="00720A58" w:rsidP="008B6D6F">
      <w:pPr>
        <w:ind w:left="709"/>
        <w:rPr>
          <w:i/>
          <w:sz w:val="24"/>
        </w:rPr>
      </w:pPr>
    </w:p>
    <w:p w:rsidR="00BF4089" w:rsidRPr="00BF4089" w:rsidRDefault="009F6693" w:rsidP="00ED5707">
      <w:pPr>
        <w:pStyle w:val="Heading1"/>
        <w:rPr>
          <w:i/>
        </w:rPr>
      </w:pPr>
      <w:bookmarkStart w:id="3" w:name="_Toc444552279"/>
      <w:r w:rsidRPr="008C6B2D">
        <w:t>Camera</w:t>
      </w:r>
      <w:bookmarkEnd w:id="3"/>
      <w:r w:rsidR="003E1D34">
        <w:t xml:space="preserve"> </w:t>
      </w:r>
    </w:p>
    <w:p w:rsidR="00686D09" w:rsidRDefault="00650E9B" w:rsidP="008B6D6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is a Gun  that follows the rifel. </w:t>
      </w:r>
    </w:p>
    <w:p w:rsidR="00720A58" w:rsidRPr="008B6D6F" w:rsidRDefault="00720A58" w:rsidP="008B6D6F">
      <w:pPr>
        <w:pStyle w:val="ListParagraph"/>
        <w:rPr>
          <w:i/>
          <w:sz w:val="24"/>
          <w:szCs w:val="24"/>
        </w:rPr>
      </w:pPr>
    </w:p>
    <w:p w:rsidR="00BF4089" w:rsidRDefault="009F6693" w:rsidP="00ED5707">
      <w:pPr>
        <w:pStyle w:val="Heading1"/>
      </w:pPr>
      <w:bookmarkStart w:id="4" w:name="_Toc444552280"/>
      <w:r w:rsidRPr="008C6B2D">
        <w:t>Controls</w:t>
      </w:r>
      <w:bookmarkEnd w:id="4"/>
    </w:p>
    <w:p w:rsidR="00BF4089" w:rsidRDefault="00C84F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Left arrow / ‘a’ key – to move left</w:t>
      </w:r>
    </w:p>
    <w:p w:rsidR="00C84FDA" w:rsidRDefault="00C84F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Right arrow / ‘d’ key – to move right</w:t>
      </w:r>
    </w:p>
    <w:p w:rsidR="00686D09" w:rsidRDefault="00AC006D" w:rsidP="00C84FD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Up arrow / ’w’ key – to move up</w:t>
      </w:r>
    </w:p>
    <w:p w:rsidR="00AC006D" w:rsidRDefault="00AC006D" w:rsidP="00C84FD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Down arrow / ‘s’ key – to move down</w:t>
      </w:r>
    </w:p>
    <w:p w:rsidR="00720A58" w:rsidRPr="00C84FDA" w:rsidRDefault="00650E9B" w:rsidP="00C84FD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Click - Shoot</w:t>
      </w:r>
    </w:p>
    <w:p w:rsidR="009F6693" w:rsidRDefault="009F6693" w:rsidP="00ED5707">
      <w:pPr>
        <w:pStyle w:val="Heading1"/>
      </w:pPr>
      <w:bookmarkStart w:id="5" w:name="_Toc444552281"/>
      <w:r w:rsidRPr="008C6B2D">
        <w:t>Saving and Loading</w:t>
      </w:r>
      <w:bookmarkEnd w:id="5"/>
    </w:p>
    <w:p w:rsidR="00686D09" w:rsidRPr="00C84FDA" w:rsidRDefault="00C84FDA" w:rsidP="00C84FD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 doesn’t include saving and loading</w:t>
      </w:r>
    </w:p>
    <w:p w:rsidR="009F6693" w:rsidRDefault="009F6693" w:rsidP="00ED5707">
      <w:pPr>
        <w:pStyle w:val="Heading1"/>
      </w:pPr>
      <w:bookmarkStart w:id="6" w:name="_Toc444552282"/>
      <w:r w:rsidRPr="008C6B2D">
        <w:t>Interface</w:t>
      </w:r>
      <w:r w:rsidR="00D668E0">
        <w:t xml:space="preserve"> Sketch</w:t>
      </w:r>
      <w:bookmarkEnd w:id="6"/>
    </w:p>
    <w:p w:rsidR="00686D09" w:rsidRPr="00616B25" w:rsidRDefault="00650E9B" w:rsidP="00616B25">
      <w:pPr>
        <w:pStyle w:val="ListParagraph"/>
        <w:ind w:left="142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BD4BF6F" wp14:editId="6ABF96DE">
            <wp:extent cx="594360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6F" w:rsidRDefault="008B6D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F6693" w:rsidRDefault="009F6693" w:rsidP="00ED5707">
      <w:pPr>
        <w:pStyle w:val="Heading1"/>
      </w:pPr>
      <w:bookmarkStart w:id="7" w:name="_Toc444552283"/>
      <w:r w:rsidRPr="008C6B2D">
        <w:lastRenderedPageBreak/>
        <w:t>Menu and Screen Descriptions</w:t>
      </w:r>
      <w:bookmarkEnd w:id="7"/>
    </w:p>
    <w:p w:rsidR="00BF4089" w:rsidRDefault="00BF4089" w:rsidP="00BF4089">
      <w:pPr>
        <w:pStyle w:val="ListParagraph"/>
        <w:rPr>
          <w:i/>
          <w:sz w:val="24"/>
          <w:szCs w:val="24"/>
        </w:rPr>
      </w:pPr>
    </w:p>
    <w:p w:rsidR="00616B25" w:rsidRPr="00616B25" w:rsidRDefault="00616B25" w:rsidP="008B6D6F">
      <w:pPr>
        <w:pStyle w:val="ListParagraph"/>
        <w:ind w:left="142"/>
        <w:jc w:val="center"/>
        <w:rPr>
          <w:i/>
          <w:sz w:val="24"/>
          <w:szCs w:val="24"/>
        </w:rPr>
      </w:pPr>
    </w:p>
    <w:p w:rsidR="00BF4089" w:rsidRPr="008C6B2D" w:rsidRDefault="00BF4089" w:rsidP="008B6D6F">
      <w:pPr>
        <w:ind w:left="142"/>
        <w:jc w:val="center"/>
        <w:rPr>
          <w:b/>
          <w:sz w:val="24"/>
          <w:szCs w:val="24"/>
        </w:rPr>
      </w:pPr>
    </w:p>
    <w:p w:rsidR="00BF4089" w:rsidRPr="00BF4089" w:rsidRDefault="009F6693" w:rsidP="00ED5707">
      <w:pPr>
        <w:pStyle w:val="Heading1"/>
      </w:pPr>
      <w:bookmarkStart w:id="8" w:name="_Toc444552284"/>
      <w:r w:rsidRPr="008C6B2D">
        <w:t>Game World</w:t>
      </w:r>
      <w:bookmarkEnd w:id="8"/>
      <w:r w:rsidR="003E1D34">
        <w:t xml:space="preserve"> </w:t>
      </w:r>
    </w:p>
    <w:p w:rsidR="00686D09" w:rsidRDefault="00AC006D" w:rsidP="008B6D6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environment consists of maze</w:t>
      </w:r>
      <w:r w:rsidR="008B6D6F">
        <w:rPr>
          <w:i/>
          <w:sz w:val="24"/>
          <w:szCs w:val="24"/>
        </w:rPr>
        <w:t xml:space="preserve">. </w:t>
      </w:r>
      <w:r w:rsidR="00A35C4C">
        <w:rPr>
          <w:i/>
          <w:sz w:val="24"/>
          <w:szCs w:val="24"/>
        </w:rPr>
        <w:t>The walls and rooftop of the maze are concrete.</w:t>
      </w:r>
    </w:p>
    <w:p w:rsidR="00720A58" w:rsidRPr="008B6D6F" w:rsidRDefault="00720A58" w:rsidP="008B6D6F">
      <w:pPr>
        <w:pStyle w:val="ListParagraph"/>
        <w:rPr>
          <w:i/>
          <w:sz w:val="24"/>
          <w:szCs w:val="24"/>
        </w:rPr>
      </w:pPr>
    </w:p>
    <w:p w:rsidR="009F6693" w:rsidRDefault="009F6693" w:rsidP="00ED5707">
      <w:pPr>
        <w:pStyle w:val="Heading1"/>
      </w:pPr>
      <w:bookmarkStart w:id="9" w:name="_Toc444552285"/>
      <w:r w:rsidRPr="008C6B2D">
        <w:t>Levels</w:t>
      </w:r>
      <w:bookmarkEnd w:id="9"/>
      <w:r w:rsidRPr="008C6B2D">
        <w:t xml:space="preserve"> </w:t>
      </w:r>
    </w:p>
    <w:p w:rsidR="00686D09" w:rsidRDefault="00522457" w:rsidP="0052245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 single level same with the goal to reach the door. The next version will include additional levels with increased difficulty.</w:t>
      </w:r>
    </w:p>
    <w:p w:rsidR="00720A58" w:rsidRPr="00522457" w:rsidRDefault="00720A58" w:rsidP="00522457">
      <w:pPr>
        <w:pStyle w:val="ListParagraph"/>
        <w:rPr>
          <w:i/>
          <w:sz w:val="24"/>
          <w:szCs w:val="24"/>
        </w:rPr>
      </w:pPr>
    </w:p>
    <w:p w:rsidR="00FE6380" w:rsidRDefault="009F6693" w:rsidP="00AC006D">
      <w:pPr>
        <w:pStyle w:val="Heading1"/>
      </w:pPr>
      <w:bookmarkStart w:id="10" w:name="_Toc444552286"/>
      <w:r w:rsidRPr="008C6B2D">
        <w:t>Characters</w:t>
      </w:r>
      <w:bookmarkEnd w:id="10"/>
      <w:r w:rsidR="00FE6380">
        <w:t>:</w:t>
      </w:r>
    </w:p>
    <w:p w:rsidR="00AC006D" w:rsidRPr="00AC006D" w:rsidRDefault="00AC006D" w:rsidP="00AC006D">
      <w:r>
        <w:t>Player:</w:t>
      </w:r>
    </w:p>
    <w:p w:rsidR="00686D09" w:rsidRDefault="00686D09" w:rsidP="008B6D6F">
      <w:pPr>
        <w:jc w:val="center"/>
        <w:rPr>
          <w:b/>
          <w:sz w:val="24"/>
          <w:szCs w:val="24"/>
        </w:rPr>
      </w:pPr>
    </w:p>
    <w:p w:rsidR="00686D09" w:rsidRDefault="00686D09" w:rsidP="00FE6380">
      <w:pPr>
        <w:ind w:left="709"/>
        <w:rPr>
          <w:i/>
          <w:sz w:val="24"/>
          <w:szCs w:val="24"/>
        </w:rPr>
      </w:pPr>
    </w:p>
    <w:p w:rsidR="00720A58" w:rsidRDefault="00720A5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686D09" w:rsidRDefault="009F6693" w:rsidP="00FE6380">
      <w:pPr>
        <w:pStyle w:val="Heading1"/>
      </w:pPr>
      <w:bookmarkStart w:id="11" w:name="_Toc444552288"/>
      <w:r w:rsidRPr="008C6B2D">
        <w:t>Items</w:t>
      </w:r>
      <w:bookmarkEnd w:id="11"/>
    </w:p>
    <w:p w:rsidR="00CE5B07" w:rsidRPr="00A35C4C" w:rsidRDefault="00A35C4C" w:rsidP="00F24D4E">
      <w:pPr>
        <w:rPr>
          <w:b/>
        </w:rPr>
      </w:pPr>
      <w:r>
        <w:t>Target</w:t>
      </w:r>
      <w:r w:rsidR="00CE5B07">
        <w:rPr>
          <w:b/>
          <w:sz w:val="24"/>
          <w:szCs w:val="24"/>
        </w:rPr>
        <w:tab/>
      </w:r>
    </w:p>
    <w:p w:rsidR="00720A58" w:rsidRPr="00CE5B07" w:rsidRDefault="00720A58" w:rsidP="00686D09">
      <w:pPr>
        <w:rPr>
          <w:i/>
          <w:sz w:val="24"/>
          <w:szCs w:val="24"/>
        </w:rPr>
      </w:pPr>
    </w:p>
    <w:p w:rsidR="005C2F0F" w:rsidRPr="005C2F0F" w:rsidRDefault="009F6693" w:rsidP="00ED5707">
      <w:pPr>
        <w:pStyle w:val="Heading1"/>
      </w:pPr>
      <w:bookmarkStart w:id="12" w:name="_Toc444552290"/>
      <w:r w:rsidRPr="005C2F0F">
        <w:t>Scoring</w:t>
      </w:r>
      <w:bookmarkEnd w:id="12"/>
    </w:p>
    <w:p w:rsidR="00522457" w:rsidRDefault="00F24D4E" w:rsidP="0052245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gets </w:t>
      </w:r>
      <w:r w:rsidR="00A35C4C">
        <w:rPr>
          <w:i/>
          <w:sz w:val="24"/>
          <w:szCs w:val="24"/>
        </w:rPr>
        <w:t>100 points for shooting at the targets</w:t>
      </w:r>
      <w:r w:rsidR="00522457">
        <w:rPr>
          <w:i/>
          <w:sz w:val="24"/>
          <w:szCs w:val="24"/>
        </w:rPr>
        <w:t xml:space="preserve"> </w:t>
      </w:r>
    </w:p>
    <w:p w:rsidR="00F24D4E" w:rsidRDefault="00F24D4E" w:rsidP="0052245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looses a life </w:t>
      </w:r>
      <w:r w:rsidR="00A35C4C">
        <w:rPr>
          <w:i/>
          <w:sz w:val="24"/>
          <w:szCs w:val="24"/>
        </w:rPr>
        <w:t>falling off the maze.</w:t>
      </w:r>
    </w:p>
    <w:p w:rsidR="009F6693" w:rsidRDefault="00A35C4C" w:rsidP="00A35C4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He loses if all his bullets are over.</w:t>
      </w:r>
    </w:p>
    <w:p w:rsidR="00720A58" w:rsidRPr="00522457" w:rsidRDefault="00720A58" w:rsidP="00522457">
      <w:pPr>
        <w:pStyle w:val="ListParagraph"/>
        <w:rPr>
          <w:i/>
          <w:sz w:val="24"/>
          <w:szCs w:val="24"/>
        </w:rPr>
      </w:pPr>
    </w:p>
    <w:p w:rsidR="00720A58" w:rsidRDefault="00720A5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C2F0F" w:rsidRDefault="009F6693" w:rsidP="00ED5707">
      <w:pPr>
        <w:pStyle w:val="Heading1"/>
      </w:pPr>
      <w:bookmarkStart w:id="13" w:name="_Toc444552291"/>
      <w:r w:rsidRPr="008C6B2D">
        <w:lastRenderedPageBreak/>
        <w:t xml:space="preserve">Sound </w:t>
      </w:r>
      <w:r w:rsidR="003E1D34">
        <w:t>Index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4"/>
        <w:gridCol w:w="2867"/>
        <w:gridCol w:w="2759"/>
      </w:tblGrid>
      <w:tr w:rsidR="00314391" w:rsidTr="00F24D4E">
        <w:tc>
          <w:tcPr>
            <w:tcW w:w="2644" w:type="dxa"/>
          </w:tcPr>
          <w:p w:rsidR="00314391" w:rsidRDefault="00314391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Index</w:t>
            </w:r>
          </w:p>
        </w:tc>
        <w:tc>
          <w:tcPr>
            <w:tcW w:w="2867" w:type="dxa"/>
          </w:tcPr>
          <w:p w:rsidR="00314391" w:rsidRDefault="00314391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2759" w:type="dxa"/>
          </w:tcPr>
          <w:p w:rsidR="00314391" w:rsidRDefault="00314391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</w:tr>
      <w:tr w:rsidR="00314391" w:rsidTr="00F24D4E">
        <w:tc>
          <w:tcPr>
            <w:tcW w:w="2644" w:type="dxa"/>
          </w:tcPr>
          <w:p w:rsidR="00314391" w:rsidRDefault="00314391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867" w:type="dxa"/>
          </w:tcPr>
          <w:p w:rsidR="00314391" w:rsidRDefault="00A35C4C" w:rsidP="0031439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fall</w:t>
            </w:r>
          </w:p>
        </w:tc>
        <w:tc>
          <w:tcPr>
            <w:tcW w:w="2759" w:type="dxa"/>
          </w:tcPr>
          <w:p w:rsidR="00314391" w:rsidRDefault="00A35C4C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Fall sound</w:t>
            </w:r>
          </w:p>
        </w:tc>
      </w:tr>
      <w:tr w:rsidR="00314391" w:rsidTr="00F24D4E">
        <w:tc>
          <w:tcPr>
            <w:tcW w:w="2644" w:type="dxa"/>
          </w:tcPr>
          <w:p w:rsidR="00314391" w:rsidRDefault="00314391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867" w:type="dxa"/>
          </w:tcPr>
          <w:p w:rsidR="00314391" w:rsidRDefault="00A35C4C" w:rsidP="0031439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track</w:t>
            </w:r>
          </w:p>
        </w:tc>
        <w:tc>
          <w:tcPr>
            <w:tcW w:w="2759" w:type="dxa"/>
          </w:tcPr>
          <w:p w:rsidR="00314391" w:rsidRDefault="00A35C4C" w:rsidP="0031439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track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720A58" w:rsidRDefault="00720A5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72798" w:rsidRPr="00C72798" w:rsidRDefault="009F6693" w:rsidP="00C72798">
      <w:pPr>
        <w:pStyle w:val="Heading1"/>
      </w:pPr>
      <w:bookmarkStart w:id="14" w:name="_Toc444552292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14"/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294"/>
        <w:gridCol w:w="2070"/>
        <w:gridCol w:w="1394"/>
        <w:gridCol w:w="4015"/>
      </w:tblGrid>
      <w:tr w:rsidR="00C72798" w:rsidTr="00314391">
        <w:trPr>
          <w:trHeight w:val="293"/>
        </w:trPr>
        <w:tc>
          <w:tcPr>
            <w:tcW w:w="1294" w:type="dxa"/>
          </w:tcPr>
          <w:p w:rsidR="00C72798" w:rsidRDefault="00C72798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Index</w:t>
            </w:r>
          </w:p>
        </w:tc>
        <w:tc>
          <w:tcPr>
            <w:tcW w:w="2070" w:type="dxa"/>
          </w:tcPr>
          <w:p w:rsidR="00C72798" w:rsidRDefault="00C72798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94" w:type="dxa"/>
          </w:tcPr>
          <w:p w:rsidR="00C72798" w:rsidRDefault="00C72798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4015" w:type="dxa"/>
          </w:tcPr>
          <w:p w:rsidR="00C72798" w:rsidRDefault="00C72798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</w:tr>
      <w:tr w:rsidR="00C72798" w:rsidTr="00314391">
        <w:trPr>
          <w:trHeight w:val="293"/>
        </w:trPr>
        <w:tc>
          <w:tcPr>
            <w:tcW w:w="1294" w:type="dxa"/>
          </w:tcPr>
          <w:p w:rsidR="00C72798" w:rsidRDefault="000572E9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72798" w:rsidRDefault="00A35C4C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M16 Rifel</w:t>
            </w:r>
          </w:p>
        </w:tc>
        <w:tc>
          <w:tcPr>
            <w:tcW w:w="1394" w:type="dxa"/>
          </w:tcPr>
          <w:p w:rsidR="00C72798" w:rsidRDefault="00F24D4E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3D sprite</w:t>
            </w:r>
          </w:p>
        </w:tc>
        <w:tc>
          <w:tcPr>
            <w:tcW w:w="4015" w:type="dxa"/>
          </w:tcPr>
          <w:p w:rsidR="00C72798" w:rsidRDefault="00F24D4E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Player</w:t>
            </w:r>
          </w:p>
        </w:tc>
      </w:tr>
      <w:tr w:rsidR="000572E9" w:rsidTr="00314391">
        <w:trPr>
          <w:trHeight w:val="293"/>
        </w:trPr>
        <w:tc>
          <w:tcPr>
            <w:tcW w:w="1294" w:type="dxa"/>
          </w:tcPr>
          <w:p w:rsidR="000572E9" w:rsidRDefault="000572E9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572E9" w:rsidRDefault="00A35C4C" w:rsidP="000572E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Target</w:t>
            </w:r>
          </w:p>
        </w:tc>
        <w:tc>
          <w:tcPr>
            <w:tcW w:w="1394" w:type="dxa"/>
          </w:tcPr>
          <w:p w:rsidR="000572E9" w:rsidRDefault="00F24D4E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3D sprite</w:t>
            </w:r>
          </w:p>
        </w:tc>
        <w:tc>
          <w:tcPr>
            <w:tcW w:w="4015" w:type="dxa"/>
          </w:tcPr>
          <w:p w:rsidR="000572E9" w:rsidRDefault="00A35C4C" w:rsidP="00686D0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Gun Targets</w:t>
            </w:r>
          </w:p>
        </w:tc>
      </w:tr>
      <w:tr w:rsidR="000572E9" w:rsidTr="00314391">
        <w:trPr>
          <w:trHeight w:val="293"/>
        </w:trPr>
        <w:tc>
          <w:tcPr>
            <w:tcW w:w="1294" w:type="dxa"/>
          </w:tcPr>
          <w:p w:rsidR="000572E9" w:rsidRDefault="000572E9" w:rsidP="000572E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0572E9" w:rsidRDefault="00A35C4C" w:rsidP="000572E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Maze</w:t>
            </w:r>
          </w:p>
        </w:tc>
        <w:tc>
          <w:tcPr>
            <w:tcW w:w="1394" w:type="dxa"/>
          </w:tcPr>
          <w:p w:rsidR="000572E9" w:rsidRDefault="00F24D4E" w:rsidP="000572E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3D sprite</w:t>
            </w:r>
          </w:p>
        </w:tc>
        <w:tc>
          <w:tcPr>
            <w:tcW w:w="4015" w:type="dxa"/>
          </w:tcPr>
          <w:p w:rsidR="000572E9" w:rsidRDefault="00A35C4C" w:rsidP="000572E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Maze</w:t>
            </w:r>
            <w:bookmarkStart w:id="15" w:name="_GoBack"/>
            <w:bookmarkEnd w:id="15"/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16" w:name="_Toc444552293"/>
      <w:r w:rsidRPr="008C6B2D">
        <w:t>Future Features</w:t>
      </w:r>
      <w:bookmarkEnd w:id="16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BC" w:rsidRDefault="000C61BC" w:rsidP="00C152DC">
      <w:pPr>
        <w:spacing w:after="0" w:line="240" w:lineRule="auto"/>
      </w:pPr>
      <w:r>
        <w:separator/>
      </w:r>
    </w:p>
  </w:endnote>
  <w:endnote w:type="continuationSeparator" w:id="0">
    <w:p w:rsidR="000C61BC" w:rsidRDefault="000C61B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26E" w:rsidRDefault="0000526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5C4C" w:rsidRPr="00A35C4C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00526E" w:rsidRDefault="00005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26E" w:rsidRDefault="0000526E" w:rsidP="0061625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5C4C" w:rsidRPr="00A35C4C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00526E" w:rsidRDefault="00005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BC" w:rsidRDefault="000C61BC" w:rsidP="00C152DC">
      <w:pPr>
        <w:spacing w:after="0" w:line="240" w:lineRule="auto"/>
      </w:pPr>
      <w:r>
        <w:separator/>
      </w:r>
    </w:p>
  </w:footnote>
  <w:footnote w:type="continuationSeparator" w:id="0">
    <w:p w:rsidR="000C61BC" w:rsidRDefault="000C61B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00526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0526E" w:rsidRDefault="0000526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6740992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50E9B">
                <w:rPr>
                  <w:b/>
                  <w:bCs/>
                  <w:caps/>
                  <w:sz w:val="24"/>
                  <w:szCs w:val="24"/>
                </w:rPr>
                <w:t>Firing Trainer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876292603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0526E" w:rsidRDefault="0000526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00526E" w:rsidRDefault="00005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00526E">
      <w:sdt>
        <w:sdtPr>
          <w:rPr>
            <w:color w:val="FFFFFF" w:themeColor="background1"/>
          </w:rPr>
          <w:alias w:val="Date"/>
          <w:id w:val="168478013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0526E" w:rsidRPr="00C152DC" w:rsidRDefault="0000526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0526E" w:rsidRDefault="0000526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70922202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50E9B">
                <w:rPr>
                  <w:b/>
                  <w:bCs/>
                  <w:caps/>
                  <w:sz w:val="24"/>
                  <w:szCs w:val="24"/>
                </w:rPr>
                <w:t>Firing Trainer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00526E" w:rsidRDefault="00005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A50"/>
    <w:multiLevelType w:val="hybridMultilevel"/>
    <w:tmpl w:val="C5B0981C"/>
    <w:lvl w:ilvl="0" w:tplc="02B2BECA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449FE"/>
    <w:multiLevelType w:val="hybridMultilevel"/>
    <w:tmpl w:val="6DA60EC0"/>
    <w:lvl w:ilvl="0" w:tplc="2F563FDC"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526E"/>
    <w:rsid w:val="00021BBC"/>
    <w:rsid w:val="00023AF4"/>
    <w:rsid w:val="00041C8A"/>
    <w:rsid w:val="00041EF2"/>
    <w:rsid w:val="000572E9"/>
    <w:rsid w:val="00072349"/>
    <w:rsid w:val="00080D8D"/>
    <w:rsid w:val="000C61BC"/>
    <w:rsid w:val="001B1235"/>
    <w:rsid w:val="00224DD7"/>
    <w:rsid w:val="00314391"/>
    <w:rsid w:val="00351098"/>
    <w:rsid w:val="003E1D34"/>
    <w:rsid w:val="003E1D56"/>
    <w:rsid w:val="00420F46"/>
    <w:rsid w:val="00522457"/>
    <w:rsid w:val="0052734F"/>
    <w:rsid w:val="005642F3"/>
    <w:rsid w:val="00566970"/>
    <w:rsid w:val="005C2F0F"/>
    <w:rsid w:val="005C3C41"/>
    <w:rsid w:val="005C6E30"/>
    <w:rsid w:val="0061625F"/>
    <w:rsid w:val="00616B25"/>
    <w:rsid w:val="00650E9B"/>
    <w:rsid w:val="00686D09"/>
    <w:rsid w:val="00691022"/>
    <w:rsid w:val="00720A58"/>
    <w:rsid w:val="00742163"/>
    <w:rsid w:val="00744BAC"/>
    <w:rsid w:val="007D2A8E"/>
    <w:rsid w:val="008B6D6F"/>
    <w:rsid w:val="008C6B2D"/>
    <w:rsid w:val="008E601F"/>
    <w:rsid w:val="008F3C94"/>
    <w:rsid w:val="00953C99"/>
    <w:rsid w:val="00996533"/>
    <w:rsid w:val="009A4D42"/>
    <w:rsid w:val="009F6693"/>
    <w:rsid w:val="00A35C4C"/>
    <w:rsid w:val="00AA765B"/>
    <w:rsid w:val="00AC006D"/>
    <w:rsid w:val="00AD223E"/>
    <w:rsid w:val="00BF4089"/>
    <w:rsid w:val="00C152DC"/>
    <w:rsid w:val="00C72798"/>
    <w:rsid w:val="00C84FDA"/>
    <w:rsid w:val="00CE5B07"/>
    <w:rsid w:val="00D668E0"/>
    <w:rsid w:val="00D724B9"/>
    <w:rsid w:val="00D82416"/>
    <w:rsid w:val="00E4277C"/>
    <w:rsid w:val="00EB178B"/>
    <w:rsid w:val="00EB6F93"/>
    <w:rsid w:val="00ED5707"/>
    <w:rsid w:val="00F24D4E"/>
    <w:rsid w:val="00F35C9E"/>
    <w:rsid w:val="00F362D0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11E9"/>
  <w15:docId w15:val="{6F50D1CA-E37A-4845-B0A6-5E3C24E6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57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7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7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42F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4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2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C8905E7-1387-4958-BA46-30090365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252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Catch the Pokemon!</vt:lpstr>
    </vt:vector>
  </TitlesOfParts>
  <Company>Poka Gamers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Firing Trainer</dc:title>
  <dc:subject>3D GAME</dc:subject>
  <dc:creator>Bridgiet Dhivya Joseph</dc:creator>
  <cp:lastModifiedBy>bridgiet dhivya joseph</cp:lastModifiedBy>
  <cp:revision>9</cp:revision>
  <dcterms:created xsi:type="dcterms:W3CDTF">2016-02-27T05:38:00Z</dcterms:created>
  <dcterms:modified xsi:type="dcterms:W3CDTF">2016-04-21T00:19:00Z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